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9A798" w14:textId="30CF3462" w:rsidR="003973AC" w:rsidRPr="003973AC" w:rsidRDefault="00AB21AB" w:rsidP="003973AC">
      <w:pPr>
        <w:pStyle w:val="Title"/>
      </w:pPr>
      <w:r>
        <w:t xml:space="preserve">DAn l. Grigg // </w:t>
      </w:r>
      <w:r>
        <w:rPr>
          <w:sz w:val="24"/>
          <w:szCs w:val="24"/>
        </w:rPr>
        <w:t>Full stack Web Developer</w:t>
      </w:r>
      <w:r>
        <w:tab/>
      </w:r>
    </w:p>
    <w:p w14:paraId="4994CB4E" w14:textId="77777777" w:rsidR="003973AC" w:rsidRDefault="003973AC" w:rsidP="003973AC">
      <w:pPr>
        <w:pStyle w:val="ContactInfo"/>
        <w:spacing w:before="100" w:after="240"/>
        <w:jc w:val="center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>
        <w:t xml:space="preserve">Seattle, </w:t>
      </w:r>
      <w:r>
        <w:t>WA 98105</w:t>
      </w:r>
      <w:r w:rsidRPr="00843164">
        <w:t>| </w:t>
      </w:r>
      <w:r>
        <w:t>206-947-9757</w:t>
      </w:r>
      <w:r w:rsidRPr="00843164">
        <w:t> | </w:t>
      </w:r>
      <w:hyperlink r:id="rId11" w:history="1">
        <w:r w:rsidRPr="00BE33CB">
          <w:rPr>
            <w:rStyle w:val="Hyperlink"/>
          </w:rPr>
          <w:t>griggdl@gmail.com</w:t>
        </w:r>
        <w:r w:rsidRPr="00BE33CB">
          <w:rPr>
            <w:rStyle w:val="Hyperlink"/>
          </w:rPr>
          <w:t>|</w:t>
        </w:r>
      </w:hyperlink>
      <w:r>
        <w:t xml:space="preserve"> </w:t>
      </w:r>
    </w:p>
    <w:p w14:paraId="484B2109" w14:textId="218B4D95" w:rsidR="003973AC" w:rsidRPr="00843164" w:rsidRDefault="003973AC" w:rsidP="003973AC">
      <w:pPr>
        <w:pStyle w:val="ContactInfo"/>
        <w:spacing w:before="100" w:after="240"/>
        <w:jc w:val="center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hyperlink r:id="rId12" w:history="1">
        <w:r>
          <w:rPr>
            <w:rStyle w:val="Hyperlink"/>
          </w:rPr>
          <w:t>https://www.linkedin.com/in/danlgrigg/</w:t>
        </w:r>
      </w:hyperlink>
      <w:r>
        <w:t xml:space="preserve">  |</w:t>
      </w:r>
      <w:r w:rsidRPr="003973AC">
        <w:t xml:space="preserve"> </w:t>
      </w:r>
      <w:hyperlink r:id="rId13" w:history="1">
        <w:r>
          <w:rPr>
            <w:rStyle w:val="Hyperlink"/>
          </w:rPr>
          <w:t>https://github.com/danlgrigg</w:t>
        </w:r>
      </w:hyperlink>
      <w:r>
        <w:t xml:space="preserve"> </w:t>
      </w:r>
      <w:r>
        <w:t xml:space="preserve">| </w:t>
      </w:r>
      <w:hyperlink r:id="rId14" w:history="1">
        <w:r>
          <w:rPr>
            <w:rStyle w:val="Hyperlink"/>
          </w:rPr>
          <w:t>https://danlgrigg.github.io/portfolio/</w:t>
        </w:r>
      </w:hyperlink>
    </w:p>
    <w:p w14:paraId="1F04A234" w14:textId="24019758" w:rsidR="003973AC" w:rsidRDefault="003973AC" w:rsidP="003973AC">
      <w:pPr>
        <w:pStyle w:val="Heading1"/>
        <w:pBdr>
          <w:bottom w:val="double" w:sz="2" w:space="0" w:color="595959" w:themeColor="text1" w:themeTint="A6"/>
        </w:pBdr>
        <w:spacing w:before="240"/>
      </w:pPr>
      <w:r>
        <w:t>Profile</w:t>
      </w:r>
    </w:p>
    <w:p w14:paraId="6C17CC74" w14:textId="72EC3A4E" w:rsidR="003973AC" w:rsidRPr="00843164" w:rsidRDefault="003973AC" w:rsidP="003973AC">
      <w:pPr>
        <w:spacing w:before="100"/>
        <w:ind w:left="72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>
        <w:t>Junior Full- Stack Web Developer passionate in building and optimizing user-centric websites, increasing brand awareness and profitability.  Enhanced soft skills including active listening and assertive speaking, collaborative idea creation and problem solving</w:t>
      </w:r>
      <w:r>
        <w:t>, and well-tested patience</w:t>
      </w:r>
      <w:r>
        <w:t xml:space="preserve"> </w:t>
      </w:r>
      <w:r>
        <w:t xml:space="preserve">facilitating balanced group dynamics. </w:t>
      </w:r>
    </w:p>
    <w:p w14:paraId="6C3C39AE" w14:textId="77777777" w:rsidR="00AB21AB" w:rsidRPr="00843164" w:rsidRDefault="00AB21AB" w:rsidP="003973AC">
      <w:pPr>
        <w:pStyle w:val="Heading1"/>
        <w:spacing w:before="240"/>
      </w:pPr>
      <w:r>
        <w:t>Technical skills</w:t>
      </w:r>
    </w:p>
    <w:p w14:paraId="0DB34872" w14:textId="1926BB22" w:rsidR="003973AC" w:rsidRPr="00843164" w:rsidRDefault="003973AC" w:rsidP="003973AC">
      <w:pPr>
        <w:spacing w:before="100"/>
        <w:ind w:left="72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>
        <w:t xml:space="preserve">Experience with HTML5, CSS3, </w:t>
      </w:r>
      <w:proofErr w:type="spellStart"/>
      <w:r>
        <w:t>Javascript</w:t>
      </w:r>
      <w:proofErr w:type="spellEnd"/>
      <w:r>
        <w:t xml:space="preserve">, jQuery; databases SQL, MongoDB; server-side development Express.js, Node.js; MERN stack development; MVC frameworks; Agile methodologies; version control and deployment on </w:t>
      </w:r>
      <w:proofErr w:type="spellStart"/>
      <w:r>
        <w:t>Github</w:t>
      </w:r>
      <w:proofErr w:type="spellEnd"/>
      <w:r>
        <w:t>, Heroku; mobile responsiveness</w:t>
      </w:r>
      <w:r>
        <w:t>.</w:t>
      </w:r>
      <w:r w:rsidRPr="003973AC">
        <w:t xml:space="preserve"> </w:t>
      </w:r>
    </w:p>
    <w:p w14:paraId="227221B1" w14:textId="596B77CE" w:rsidR="003973AC" w:rsidRPr="00843164" w:rsidRDefault="003973AC" w:rsidP="003973AC">
      <w:pPr>
        <w:pStyle w:val="Heading1"/>
        <w:spacing w:before="240"/>
      </w:pPr>
      <w:r>
        <w:t>projects</w:t>
      </w:r>
      <w:r>
        <w:rPr>
          <w:caps w:val="0"/>
        </w:rPr>
        <w:tab/>
      </w:r>
      <w:r>
        <w:rPr>
          <w:caps w:val="0"/>
        </w:rPr>
        <w:tab/>
      </w:r>
      <w:r>
        <w:rPr>
          <w:caps w:val="0"/>
        </w:rPr>
        <w:tab/>
      </w:r>
    </w:p>
    <w:p w14:paraId="12AB70B9" w14:textId="77777777" w:rsidR="003973AC" w:rsidRDefault="003973AC" w:rsidP="003973AC">
      <w:pPr>
        <w:pStyle w:val="Heading3"/>
        <w:spacing w:before="100" w:after="100"/>
        <w:ind w:left="72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proofErr w:type="spellStart"/>
      <w:r w:rsidRPr="00AB21AB">
        <w:rPr>
          <w:i/>
          <w:iCs/>
        </w:rPr>
        <w:t>CribSmack</w:t>
      </w:r>
      <w:proofErr w:type="spellEnd"/>
      <w:r>
        <w:t>, Project Manager, Full-Stack Developer</w:t>
      </w:r>
    </w:p>
    <w:p w14:paraId="4192525E" w14:textId="25E271A0" w:rsidR="003973AC" w:rsidRPr="00AB21AB" w:rsidRDefault="003973AC" w:rsidP="003973AC">
      <w:pPr>
        <w:pStyle w:val="ListParagraph"/>
        <w:spacing w:before="100"/>
        <w:ind w:left="1440" w:right="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 w:rsidRPr="00AB21AB">
        <w:t>MERN stack app, utilizing relational DB to create cribbage player profiles and gather user scores; renders stats to display individual stats and leaderboards of top ranked users</w:t>
      </w:r>
      <w:r>
        <w:t xml:space="preserve">.  </w:t>
      </w:r>
      <w:hyperlink r:id="rId15" w:history="1">
        <w:r w:rsidRPr="00172E91">
          <w:rPr>
            <w:rStyle w:val="Hyperlink"/>
          </w:rPr>
          <w:t>https://cribsmack.herokuapp.com</w:t>
        </w:r>
      </w:hyperlink>
      <w:r>
        <w:t xml:space="preserve"> </w:t>
      </w:r>
    </w:p>
    <w:p w14:paraId="0B3B73C9" w14:textId="77777777" w:rsidR="003973AC" w:rsidRDefault="003973AC" w:rsidP="003973AC">
      <w:pPr>
        <w:pStyle w:val="Heading3"/>
        <w:spacing w:before="100" w:after="100"/>
        <w:ind w:left="72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 w:rsidRPr="00AB21AB">
        <w:rPr>
          <w:i/>
          <w:iCs/>
        </w:rPr>
        <w:t>Little Free Library Helper</w:t>
      </w:r>
      <w:r>
        <w:t>, Project Manager, Front-End Developer</w:t>
      </w:r>
    </w:p>
    <w:p w14:paraId="58ECBD9B" w14:textId="334DAFFC" w:rsidR="003973AC" w:rsidRPr="00AB21AB" w:rsidRDefault="003973AC" w:rsidP="003973AC">
      <w:pPr>
        <w:pStyle w:val="ListParagraph"/>
        <w:spacing w:before="100"/>
        <w:ind w:left="1440" w:right="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 w:rsidRPr="00AB21AB">
        <w:t>SQL, Express.js, Node.js based app</w:t>
      </w:r>
      <w:r>
        <w:t xml:space="preserve"> utilizing relational DB, allowing users to create a profile which displays books currently held in local Littlefreelibrary.org libraries, and </w:t>
      </w:r>
      <w:r>
        <w:t xml:space="preserve">tracks books checked out and </w:t>
      </w:r>
      <w:r>
        <w:t xml:space="preserve">deposited.  </w:t>
      </w:r>
      <w:hyperlink r:id="rId16" w:history="1">
        <w:r w:rsidRPr="00172E91">
          <w:rPr>
            <w:rStyle w:val="Hyperlink"/>
          </w:rPr>
          <w:t>http://little-library-app.herokuapp.com</w:t>
        </w:r>
      </w:hyperlink>
      <w:r>
        <w:t xml:space="preserve"> </w:t>
      </w:r>
    </w:p>
    <w:p w14:paraId="5110E29E" w14:textId="77777777" w:rsidR="00843164" w:rsidRPr="00843164" w:rsidRDefault="00AB21AB" w:rsidP="003973AC">
      <w:pPr>
        <w:pStyle w:val="Heading1"/>
        <w:spacing w:before="240"/>
      </w:pPr>
      <w:r>
        <w:t>experience</w:t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Skills and Abilities table"/>
      </w:tblPr>
      <w:tblGrid>
        <w:gridCol w:w="1709"/>
        <w:gridCol w:w="7651"/>
      </w:tblGrid>
      <w:tr w:rsidR="00843164" w:rsidRPr="00843164" w14:paraId="2380DD34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0FD296AD" w14:textId="08BC89DB" w:rsidR="00843164" w:rsidRPr="00843164" w:rsidRDefault="00AB21AB" w:rsidP="00843164">
            <w:pPr>
              <w:pStyle w:val="Date"/>
            </w:pPr>
            <w:r>
              <w:t>8/2013</w:t>
            </w:r>
            <w:r w:rsidR="00843164">
              <w:t>-</w:t>
            </w:r>
            <w:r>
              <w:t>Present</w:t>
            </w:r>
          </w:p>
        </w:tc>
        <w:tc>
          <w:tcPr>
            <w:tcW w:w="4087" w:type="pct"/>
          </w:tcPr>
          <w:p w14:paraId="1CEB2512" w14:textId="2F0C163D" w:rsidR="00843164" w:rsidRPr="003973AC" w:rsidRDefault="00AB21AB" w:rsidP="0090424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973AC">
              <w:rPr>
                <w:rFonts w:asciiTheme="majorHAnsi" w:hAnsiTheme="majorHAnsi" w:cstheme="majorHAnsi"/>
                <w:sz w:val="24"/>
                <w:szCs w:val="24"/>
              </w:rPr>
              <w:t>Full-Time Dad</w:t>
            </w:r>
            <w:r w:rsidR="00843164" w:rsidRPr="003973AC">
              <w:rPr>
                <w:rFonts w:asciiTheme="majorHAnsi" w:hAnsiTheme="majorHAnsi" w:cstheme="majorHAnsi"/>
                <w:sz w:val="24"/>
                <w:szCs w:val="24"/>
              </w:rPr>
              <w:t>, </w:t>
            </w:r>
            <w:r w:rsidRPr="003973AC">
              <w:rPr>
                <w:rStyle w:val="Emphasis"/>
                <w:rFonts w:asciiTheme="majorHAnsi" w:hAnsiTheme="majorHAnsi" w:cstheme="majorHAnsi"/>
                <w:sz w:val="24"/>
                <w:szCs w:val="24"/>
              </w:rPr>
              <w:t>The Grigg Family</w:t>
            </w:r>
          </w:p>
          <w:p w14:paraId="03F9DC30" w14:textId="091EA8CD" w:rsidR="00843164" w:rsidRPr="00843164" w:rsidRDefault="00AB21AB" w:rsidP="003973AC">
            <w:pPr>
              <w:pStyle w:val="ListBullet"/>
              <w:numPr>
                <w:ilvl w:val="0"/>
                <w:numId w:val="0"/>
              </w:numPr>
              <w:ind w:left="101" w:hanging="101"/>
            </w:pPr>
            <w:r>
              <w:t xml:space="preserve">Executed and designed household and childcare </w:t>
            </w:r>
            <w:r w:rsidR="003973AC">
              <w:t>programs</w:t>
            </w:r>
            <w:r>
              <w:t xml:space="preserve"> for 6 and</w:t>
            </w:r>
            <w:r w:rsidR="003973AC">
              <w:t xml:space="preserve"> </w:t>
            </w:r>
            <w:proofErr w:type="gramStart"/>
            <w:r w:rsidR="003973AC">
              <w:t>3 year-old</w:t>
            </w:r>
            <w:proofErr w:type="gramEnd"/>
            <w:r w:rsidR="003973AC">
              <w:t xml:space="preserve"> </w:t>
            </w:r>
          </w:p>
        </w:tc>
      </w:tr>
      <w:tr w:rsidR="00843164" w:rsidRPr="00843164" w14:paraId="31D6FC41" w14:textId="77777777" w:rsidTr="00526C73">
        <w:tc>
          <w:tcPr>
            <w:tcW w:w="913" w:type="pct"/>
          </w:tcPr>
          <w:p w14:paraId="21B2DD79" w14:textId="1EB750CD" w:rsidR="00843164" w:rsidRPr="00843164" w:rsidRDefault="00AB21AB" w:rsidP="00843164">
            <w:pPr>
              <w:pStyle w:val="Date"/>
            </w:pPr>
            <w:r>
              <w:t>10/09-9/2013</w:t>
            </w:r>
          </w:p>
        </w:tc>
        <w:tc>
          <w:tcPr>
            <w:tcW w:w="4087" w:type="pct"/>
          </w:tcPr>
          <w:p w14:paraId="65E72CAB" w14:textId="27621D86" w:rsidR="00843164" w:rsidRPr="003973AC" w:rsidRDefault="00AB21AB" w:rsidP="0090424E">
            <w:pPr>
              <w:rPr>
                <w:rFonts w:asciiTheme="majorHAnsi" w:hAnsiTheme="majorHAnsi" w:cstheme="majorHAnsi"/>
              </w:rPr>
            </w:pPr>
            <w:r w:rsidRPr="003973AC">
              <w:rPr>
                <w:rFonts w:asciiTheme="majorHAnsi" w:hAnsiTheme="majorHAnsi" w:cstheme="majorHAnsi"/>
              </w:rPr>
              <w:t>Licensed Personal Banker, Small Business Specialist</w:t>
            </w:r>
            <w:r w:rsidR="00843164" w:rsidRPr="003973AC">
              <w:rPr>
                <w:rFonts w:asciiTheme="majorHAnsi" w:hAnsiTheme="majorHAnsi" w:cstheme="majorHAnsi"/>
              </w:rPr>
              <w:t>,</w:t>
            </w:r>
            <w:r w:rsidR="003973AC" w:rsidRPr="003973AC">
              <w:rPr>
                <w:rFonts w:asciiTheme="majorHAnsi" w:hAnsiTheme="majorHAnsi" w:cstheme="majorHAnsi"/>
              </w:rPr>
              <w:t xml:space="preserve"> </w:t>
            </w:r>
            <w:r w:rsidRPr="003973AC">
              <w:rPr>
                <w:rStyle w:val="Emphasis"/>
                <w:rFonts w:asciiTheme="majorHAnsi" w:hAnsiTheme="majorHAnsi" w:cstheme="majorHAnsi"/>
              </w:rPr>
              <w:t>JP Morgan Chase, N.A.</w:t>
            </w:r>
          </w:p>
          <w:p w14:paraId="70A9816C" w14:textId="659CBD3E" w:rsidR="00843164" w:rsidRPr="00843164" w:rsidRDefault="00AB21AB" w:rsidP="003973AC">
            <w:pPr>
              <w:pStyle w:val="ListBullet"/>
              <w:numPr>
                <w:ilvl w:val="0"/>
                <w:numId w:val="0"/>
              </w:numPr>
              <w:ind w:left="101" w:hanging="101"/>
            </w:pPr>
            <w:bookmarkStart w:id="0" w:name="_GoBack"/>
            <w:r>
              <w:t xml:space="preserve">Increased branch profitability and </w:t>
            </w:r>
            <w:r w:rsidR="003973AC">
              <w:t>a</w:t>
            </w:r>
            <w:r>
              <w:t>cquired new clients through multiple</w:t>
            </w:r>
            <w:r w:rsidR="003973AC">
              <w:t xml:space="preserve"> </w:t>
            </w:r>
            <w:r>
              <w:t>spheres of influence and expanded existing relationships by cross selling an array of bank and investment products.  FINRA Series</w:t>
            </w:r>
            <w:r w:rsidR="003973AC">
              <w:t xml:space="preserve"> 6, 63.</w:t>
            </w:r>
            <w:bookmarkEnd w:id="0"/>
          </w:p>
        </w:tc>
      </w:tr>
    </w:tbl>
    <w:sdt>
      <w:sdtPr>
        <w:alias w:val="Education heading:"/>
        <w:tag w:val="Education heading:"/>
        <w:id w:val="989682148"/>
        <w:placeholder>
          <w:docPart w:val="EBF03EC651C6425085BB6358895FE012"/>
        </w:placeholder>
        <w:temporary/>
        <w:showingPlcHdr/>
        <w15:appearance w15:val="hidden"/>
      </w:sdtPr>
      <w:sdtContent>
        <w:p w14:paraId="1F98125F" w14:textId="00FD1934" w:rsidR="00843164" w:rsidRPr="00843164" w:rsidRDefault="00843164" w:rsidP="003973AC">
          <w:pPr>
            <w:pStyle w:val="Heading1"/>
            <w:spacing w:before="240"/>
          </w:pPr>
          <w:r w:rsidRPr="00843164">
            <w:t>Education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1709"/>
        <w:gridCol w:w="7651"/>
      </w:tblGrid>
      <w:tr w:rsidR="00843164" w:rsidRPr="00843164" w14:paraId="087D1EA4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4E1DEEF2" w14:textId="77777777" w:rsidR="00843164" w:rsidRDefault="00AB21AB" w:rsidP="0090424E">
            <w:pPr>
              <w:pStyle w:val="Date"/>
            </w:pPr>
            <w:r>
              <w:t>11/2019</w:t>
            </w:r>
          </w:p>
          <w:p w14:paraId="2805884D" w14:textId="163D466A" w:rsidR="00AB21AB" w:rsidRPr="00AB21AB" w:rsidRDefault="00AB21AB" w:rsidP="00AB21AB">
            <w:r>
              <w:t>08/2009</w:t>
            </w:r>
          </w:p>
        </w:tc>
        <w:tc>
          <w:tcPr>
            <w:tcW w:w="4087" w:type="pct"/>
          </w:tcPr>
          <w:p w14:paraId="73B43592" w14:textId="33D6C013" w:rsidR="00843164" w:rsidRDefault="00AB21AB" w:rsidP="0090424E">
            <w:r w:rsidRPr="003973AC">
              <w:t>Certificate</w:t>
            </w:r>
            <w:r>
              <w:t xml:space="preserve">, </w:t>
            </w:r>
            <w:r w:rsidRPr="003973AC">
              <w:t>Full Stack Web Development</w:t>
            </w:r>
            <w:r>
              <w:t xml:space="preserve">, </w:t>
            </w:r>
            <w:r w:rsidRPr="003973AC">
              <w:rPr>
                <w:i/>
                <w:iCs/>
              </w:rPr>
              <w:t>University of Washington</w:t>
            </w:r>
          </w:p>
          <w:p w14:paraId="50936182" w14:textId="4A957832" w:rsidR="00AB21AB" w:rsidRDefault="00AB21AB" w:rsidP="0090424E">
            <w:r>
              <w:t>Bachelor</w:t>
            </w:r>
            <w:r w:rsidR="003973AC">
              <w:t>’s</w:t>
            </w:r>
            <w:r>
              <w:t xml:space="preserve">, Sociology, </w:t>
            </w:r>
            <w:r w:rsidRPr="003973AC">
              <w:rPr>
                <w:i/>
                <w:iCs/>
              </w:rPr>
              <w:t>University of Washington</w:t>
            </w:r>
          </w:p>
          <w:p w14:paraId="774AB7E1" w14:textId="763BEB06" w:rsidR="00AB21AB" w:rsidRPr="00843164" w:rsidRDefault="00AB21AB" w:rsidP="0090424E"/>
        </w:tc>
      </w:tr>
    </w:tbl>
    <w:p w14:paraId="4AD5AC04" w14:textId="77777777" w:rsidR="00260D3F" w:rsidRPr="00843164" w:rsidRDefault="00260D3F" w:rsidP="00F25533"/>
    <w:sectPr w:rsidR="00260D3F" w:rsidRPr="00843164" w:rsidSect="003973AC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1EB2E" w14:textId="77777777" w:rsidR="00AB21AB" w:rsidRDefault="00AB21AB">
      <w:pPr>
        <w:spacing w:after="0"/>
      </w:pPr>
      <w:r>
        <w:separator/>
      </w:r>
    </w:p>
    <w:p w14:paraId="4D58189B" w14:textId="77777777" w:rsidR="00AB21AB" w:rsidRDefault="00AB21AB"/>
  </w:endnote>
  <w:endnote w:type="continuationSeparator" w:id="0">
    <w:p w14:paraId="7CE08CCB" w14:textId="77777777" w:rsidR="00AB21AB" w:rsidRDefault="00AB21AB">
      <w:pPr>
        <w:spacing w:after="0"/>
      </w:pPr>
      <w:r>
        <w:continuationSeparator/>
      </w:r>
    </w:p>
    <w:p w14:paraId="4D8649F9" w14:textId="77777777" w:rsidR="00AB21AB" w:rsidRDefault="00AB21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15C74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4E2DC" w14:textId="77777777" w:rsidR="00AB21AB" w:rsidRDefault="00AB21AB">
      <w:pPr>
        <w:spacing w:after="0"/>
      </w:pPr>
      <w:r>
        <w:separator/>
      </w:r>
    </w:p>
    <w:p w14:paraId="41EFB763" w14:textId="77777777" w:rsidR="00AB21AB" w:rsidRDefault="00AB21AB"/>
  </w:footnote>
  <w:footnote w:type="continuationSeparator" w:id="0">
    <w:p w14:paraId="577D9568" w14:textId="77777777" w:rsidR="00AB21AB" w:rsidRDefault="00AB21AB">
      <w:pPr>
        <w:spacing w:after="0"/>
      </w:pPr>
      <w:r>
        <w:continuationSeparator/>
      </w:r>
    </w:p>
    <w:p w14:paraId="07D9A8FA" w14:textId="77777777" w:rsidR="00AB21AB" w:rsidRDefault="00AB21A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46453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5C4C2318"/>
    <w:multiLevelType w:val="hybridMultilevel"/>
    <w:tmpl w:val="2F7C0E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AB"/>
    <w:rsid w:val="000C0CA7"/>
    <w:rsid w:val="000F2762"/>
    <w:rsid w:val="00126049"/>
    <w:rsid w:val="0014523F"/>
    <w:rsid w:val="00254924"/>
    <w:rsid w:val="002563E8"/>
    <w:rsid w:val="00260D3F"/>
    <w:rsid w:val="003973AC"/>
    <w:rsid w:val="004827F9"/>
    <w:rsid w:val="00526C73"/>
    <w:rsid w:val="00596CFE"/>
    <w:rsid w:val="00650306"/>
    <w:rsid w:val="00693B17"/>
    <w:rsid w:val="00762CE4"/>
    <w:rsid w:val="00797C46"/>
    <w:rsid w:val="00843164"/>
    <w:rsid w:val="00854E7D"/>
    <w:rsid w:val="008551F7"/>
    <w:rsid w:val="008A74DF"/>
    <w:rsid w:val="008B5DC0"/>
    <w:rsid w:val="0090424E"/>
    <w:rsid w:val="00931654"/>
    <w:rsid w:val="00A82DCC"/>
    <w:rsid w:val="00AB21AB"/>
    <w:rsid w:val="00C02E26"/>
    <w:rsid w:val="00C067C5"/>
    <w:rsid w:val="00CC05D9"/>
    <w:rsid w:val="00CD7582"/>
    <w:rsid w:val="00D0020C"/>
    <w:rsid w:val="00D06E8C"/>
    <w:rsid w:val="00D568D3"/>
    <w:rsid w:val="00D65641"/>
    <w:rsid w:val="00D81F4E"/>
    <w:rsid w:val="00E42361"/>
    <w:rsid w:val="00E76367"/>
    <w:rsid w:val="00F25533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9A14908"/>
  <w15:chartTrackingRefBased/>
  <w15:docId w15:val="{EDA950EE-AD1D-4C30-9AD3-68A78245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B2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danlgrig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danlgrigg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little-library-app.herokuapp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griggdl@gmail.com|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cribsmack.herokuapp.com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anlgrigg.github.io/portfol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lg_6f35dae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../customXml/item7.xml"/><Relationship Id="rId7" Type="http://schemas.openxmlformats.org/officeDocument/2006/relationships/fontTable" Target="fontTable.xml"/><Relationship Id="rId2" Type="http://schemas.openxmlformats.org/officeDocument/2006/relationships/customXml" Target="../../customXml/item6.xml"/><Relationship Id="rId1" Type="http://schemas.openxmlformats.org/officeDocument/2006/relationships/customXml" Target="../../customXml/item5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BF03EC651C6425085BB6358895FE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CA2FE-75D8-4BB6-86AE-EA60694AA03A}"/>
      </w:docPartPr>
      <w:docPartBody>
        <w:p w:rsidR="00582323" w:rsidRDefault="00582323">
          <w:pPr>
            <w:pStyle w:val="EBF03EC651C6425085BB6358895FE012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23"/>
    <w:rsid w:val="0058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8800A23C0C4399ADE2C10A633BB2E9">
    <w:name w:val="CA8800A23C0C4399ADE2C10A633BB2E9"/>
  </w:style>
  <w:style w:type="paragraph" w:customStyle="1" w:styleId="AB06EF4B212844339083E738DCC2FBE0">
    <w:name w:val="AB06EF4B212844339083E738DCC2FBE0"/>
  </w:style>
  <w:style w:type="paragraph" w:customStyle="1" w:styleId="EC185FAD54904B2F89E03E379C08F0A8">
    <w:name w:val="EC185FAD54904B2F89E03E379C08F0A8"/>
  </w:style>
  <w:style w:type="paragraph" w:customStyle="1" w:styleId="774C8573C5B4457CB75A398B0D26BFF0">
    <w:name w:val="774C8573C5B4457CB75A398B0D26BFF0"/>
  </w:style>
  <w:style w:type="paragraph" w:customStyle="1" w:styleId="31F4D295C61B4A1692C96850080EA68F">
    <w:name w:val="31F4D295C61B4A1692C96850080EA68F"/>
  </w:style>
  <w:style w:type="paragraph" w:customStyle="1" w:styleId="3C8A2193F93144FB8A6827DFC064DC9D">
    <w:name w:val="3C8A2193F93144FB8A6827DFC064DC9D"/>
  </w:style>
  <w:style w:type="paragraph" w:customStyle="1" w:styleId="9453C64346954DCE8307F1623066CC8D">
    <w:name w:val="9453C64346954DCE8307F1623066CC8D"/>
  </w:style>
  <w:style w:type="paragraph" w:customStyle="1" w:styleId="69BE7A934C4F41D8A859A951D307DEA9">
    <w:name w:val="69BE7A934C4F41D8A859A951D307DEA9"/>
  </w:style>
  <w:style w:type="paragraph" w:customStyle="1" w:styleId="A19738A1922949A797289B1A3C69C9A7">
    <w:name w:val="A19738A1922949A797289B1A3C69C9A7"/>
  </w:style>
  <w:style w:type="paragraph" w:customStyle="1" w:styleId="6F0A09C68D4B4339AD8AE58D9A31B28A">
    <w:name w:val="6F0A09C68D4B4339AD8AE58D9A31B28A"/>
  </w:style>
  <w:style w:type="paragraph" w:customStyle="1" w:styleId="298F12B5BF0E46EC981AC21E72A3C2F8">
    <w:name w:val="298F12B5BF0E46EC981AC21E72A3C2F8"/>
  </w:style>
  <w:style w:type="paragraph" w:customStyle="1" w:styleId="AAAA61DD575D4CF9ABD4AA7AE2CAE387">
    <w:name w:val="AAAA61DD575D4CF9ABD4AA7AE2CAE387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57323B40ABF4D75822F0D3C68E88E8C">
    <w:name w:val="C57323B40ABF4D75822F0D3C68E88E8C"/>
  </w:style>
  <w:style w:type="paragraph" w:customStyle="1" w:styleId="B97EFE2DA6FA442D9828555CEA470776">
    <w:name w:val="B97EFE2DA6FA442D9828555CEA470776"/>
  </w:style>
  <w:style w:type="paragraph" w:customStyle="1" w:styleId="6029322D119F4DEEA5592CF305097E6F">
    <w:name w:val="6029322D119F4DEEA5592CF305097E6F"/>
  </w:style>
  <w:style w:type="paragraph" w:customStyle="1" w:styleId="D124A9C6C5D24151A031B18FA327CA8B">
    <w:name w:val="D124A9C6C5D24151A031B18FA327CA8B"/>
  </w:style>
  <w:style w:type="paragraph" w:customStyle="1" w:styleId="5A511B583C88447D83FFC3910097CC0E">
    <w:name w:val="5A511B583C88447D83FFC3910097CC0E"/>
  </w:style>
  <w:style w:type="paragraph" w:customStyle="1" w:styleId="A2D54BF9F60140E092D3A4338AC9EC04">
    <w:name w:val="A2D54BF9F60140E092D3A4338AC9EC04"/>
  </w:style>
  <w:style w:type="paragraph" w:customStyle="1" w:styleId="4A823C477C5E4276B02F9A4048B8DD4C">
    <w:name w:val="4A823C477C5E4276B02F9A4048B8DD4C"/>
  </w:style>
  <w:style w:type="paragraph" w:customStyle="1" w:styleId="EBF03EC651C6425085BB6358895FE012">
    <w:name w:val="EBF03EC651C6425085BB6358895FE012"/>
  </w:style>
  <w:style w:type="paragraph" w:customStyle="1" w:styleId="99D679A2F7614220AFC16917391D75FB">
    <w:name w:val="99D679A2F7614220AFC16917391D75FB"/>
  </w:style>
  <w:style w:type="paragraph" w:customStyle="1" w:styleId="7B1E1E15B89140BA940DE2EC2D9C8EEB">
    <w:name w:val="7B1E1E15B89140BA940DE2EC2D9C8EEB"/>
  </w:style>
  <w:style w:type="paragraph" w:customStyle="1" w:styleId="1EF5AE92214E4959BF24750D13818083">
    <w:name w:val="1EF5AE92214E4959BF24750D13818083"/>
  </w:style>
  <w:style w:type="paragraph" w:customStyle="1" w:styleId="A105A9C5C9F84840B6FBC50060A1F8FA">
    <w:name w:val="A105A9C5C9F84840B6FBC50060A1F8FA"/>
  </w:style>
  <w:style w:type="paragraph" w:customStyle="1" w:styleId="B3379B86AD8342B195A6CE98196C1B15">
    <w:name w:val="B3379B86AD8342B195A6CE98196C1B15"/>
  </w:style>
  <w:style w:type="paragraph" w:customStyle="1" w:styleId="A1942F643D734F1081C44FD33D1A6FEB">
    <w:name w:val="A1942F643D734F1081C44FD33D1A6FEB"/>
  </w:style>
  <w:style w:type="paragraph" w:customStyle="1" w:styleId="C98F6CE2A4D7447F88FF5B03BA86CAA9">
    <w:name w:val="C98F6CE2A4D7447F88FF5B03BA86CAA9"/>
  </w:style>
  <w:style w:type="paragraph" w:customStyle="1" w:styleId="E3656CEE848448E1A740048035E5D7E1">
    <w:name w:val="E3656CEE848448E1A740048035E5D7E1"/>
  </w:style>
  <w:style w:type="paragraph" w:customStyle="1" w:styleId="2153C63EE6A64CA2B62D9B82F216D4C3">
    <w:name w:val="2153C63EE6A64CA2B62D9B82F216D4C3"/>
  </w:style>
  <w:style w:type="paragraph" w:customStyle="1" w:styleId="AF1F37FE610B47AEB07E891CC424FDA8">
    <w:name w:val="AF1F37FE610B47AEB07E891CC424FDA8"/>
    <w:rsid w:val="00582323"/>
  </w:style>
  <w:style w:type="paragraph" w:customStyle="1" w:styleId="B2E07F6555394BE5BA753370C8573D5A">
    <w:name w:val="B2E07F6555394BE5BA753370C8573D5A"/>
    <w:rsid w:val="00582323"/>
  </w:style>
  <w:style w:type="paragraph" w:customStyle="1" w:styleId="3C35A3B6A96C49148316CFB3A917EAA7">
    <w:name w:val="3C35A3B6A96C49148316CFB3A917EAA7"/>
    <w:rsid w:val="00582323"/>
  </w:style>
  <w:style w:type="paragraph" w:customStyle="1" w:styleId="BBACB2CB579240F89D647582E27375FD">
    <w:name w:val="BBACB2CB579240F89D647582E27375FD"/>
    <w:rsid w:val="005823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162B76-29A7-4592-B368-9DC74829C8C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7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1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Grigg</dc:creator>
  <cp:keywords/>
  <dc:description/>
  <cp:lastModifiedBy>Dan Grigg</cp:lastModifiedBy>
  <cp:revision>2</cp:revision>
  <dcterms:created xsi:type="dcterms:W3CDTF">2019-12-17T23:22:00Z</dcterms:created>
  <dcterms:modified xsi:type="dcterms:W3CDTF">2019-12-17T23:22:00Z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